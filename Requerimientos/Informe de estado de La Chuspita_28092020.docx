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15" w:type="dxa"/>
        <w:tblLayout w:type="fixed"/>
        <w:tblLook w:val="04A0" w:firstRow="1" w:lastRow="0" w:firstColumn="1" w:lastColumn="0" w:noHBand="0" w:noVBand="1"/>
        <w:tblDescription w:val="Diseño de tabla para escribir el título"/>
      </w:tblPr>
      <w:tblGrid>
        <w:gridCol w:w="8315"/>
      </w:tblGrid>
      <w:tr w:rsidR="006808FB" w14:paraId="6F2E8AFF" w14:textId="77777777" w:rsidTr="003334CD">
        <w:trPr>
          <w:trHeight w:val="1296"/>
        </w:trPr>
        <w:tc>
          <w:tcPr>
            <w:tcW w:w="8315" w:type="dxa"/>
          </w:tcPr>
          <w:p w14:paraId="308B6856" w14:textId="3239DA95" w:rsidR="006808FB" w:rsidRPr="00664262" w:rsidRDefault="005030D7" w:rsidP="00823D7B">
            <w:pPr>
              <w:pStyle w:val="Ttulo"/>
              <w:rPr>
                <w:color w:val="auto"/>
              </w:rPr>
            </w:pPr>
            <w:r>
              <w:rPr>
                <w:sz w:val="52"/>
              </w:rPr>
              <w:t xml:space="preserve">Informe de estado - </w:t>
            </w:r>
            <w:r w:rsidR="00846A59">
              <w:rPr>
                <w:sz w:val="50"/>
                <w:szCs w:val="50"/>
              </w:rPr>
              <w:t>La Chuspita</w:t>
            </w:r>
          </w:p>
        </w:tc>
      </w:tr>
    </w:tbl>
    <w:p w14:paraId="67975E15" w14:textId="00C0D54B" w:rsidR="006808FB" w:rsidRPr="006808FB" w:rsidRDefault="00300F95" w:rsidP="005F71E0">
      <w:pPr>
        <w:pStyle w:val="Subttulo"/>
      </w:pPr>
      <w:r>
        <w:t>Hasta la fecha:</w:t>
      </w:r>
      <w:r>
        <w:rPr>
          <w:lang w:bidi="es-ES"/>
        </w:rPr>
        <w:t xml:space="preserve"> 28 de septiembre de 2020</w:t>
      </w:r>
    </w:p>
    <w:p w14:paraId="350138CD" w14:textId="0F5A3BD5" w:rsidR="00723BE2" w:rsidRPr="00A44734" w:rsidRDefault="00300F95" w:rsidP="00723BE2">
      <w:pPr>
        <w:pStyle w:val="Ttulo1"/>
      </w:pPr>
      <w:r>
        <w:t>Enzo</w:t>
      </w:r>
    </w:p>
    <w:p w14:paraId="0AECDCE7" w14:textId="7E54C185" w:rsidR="00723BE2" w:rsidRPr="00A44734" w:rsidRDefault="00300F95" w:rsidP="00BD7C0F">
      <w:pPr>
        <w:pStyle w:val="Prrafodelista"/>
        <w:numPr>
          <w:ilvl w:val="0"/>
          <w:numId w:val="22"/>
        </w:numPr>
        <w:jc w:val="both"/>
      </w:pPr>
      <w:r>
        <w:t>En todo el proceso de desarrollo, ha ido terminando con sus respectivas tareas</w:t>
      </w:r>
      <w:r w:rsidR="006F41E8">
        <w:t>.</w:t>
      </w:r>
    </w:p>
    <w:p w14:paraId="3BE347E2" w14:textId="715CC46F" w:rsidR="00723BE2" w:rsidRDefault="006F41E8" w:rsidP="00BD7C0F">
      <w:pPr>
        <w:pStyle w:val="Prrafodelista"/>
        <w:numPr>
          <w:ilvl w:val="0"/>
          <w:numId w:val="22"/>
        </w:numPr>
        <w:jc w:val="both"/>
      </w:pPr>
      <w:r>
        <w:t>Hasta la fecha se encuentra a unos días de terminar su parte en el proyecto como se muestra en la imagen 1.</w:t>
      </w:r>
    </w:p>
    <w:p w14:paraId="646791D2" w14:textId="490E94AC" w:rsidR="006F41E8" w:rsidRDefault="006F41E8" w:rsidP="00BD7C0F">
      <w:pPr>
        <w:pStyle w:val="Prrafodelista"/>
        <w:numPr>
          <w:ilvl w:val="0"/>
          <w:numId w:val="22"/>
        </w:numPr>
        <w:jc w:val="both"/>
      </w:pPr>
      <w:r>
        <w:t xml:space="preserve">A partir del día miércoles 30, se </w:t>
      </w:r>
      <w:r w:rsidR="00086210">
        <w:t>requerirá</w:t>
      </w:r>
      <w:r>
        <w:t xml:space="preserve"> de nuevos requerimientos del conductor y </w:t>
      </w:r>
      <w:r w:rsidR="00086210">
        <w:t xml:space="preserve">se </w:t>
      </w:r>
      <w:r>
        <w:t xml:space="preserve">solicita una reunión con </w:t>
      </w:r>
      <w:r w:rsidR="00086210">
        <w:t>N</w:t>
      </w:r>
      <w:r>
        <w:t>ora</w:t>
      </w:r>
      <w:r w:rsidR="00086210">
        <w:t xml:space="preserve"> a la brevedad para continuar con los tiempos estimados</w:t>
      </w:r>
      <w:r w:rsidR="00615F93">
        <w:t xml:space="preserve"> de entrega.</w:t>
      </w:r>
    </w:p>
    <w:p w14:paraId="08750777" w14:textId="5A1236A8" w:rsidR="000847C2" w:rsidRDefault="000847C2" w:rsidP="000847C2"/>
    <w:p w14:paraId="188B319E" w14:textId="294506DB" w:rsidR="000847C2" w:rsidRDefault="000847C2" w:rsidP="000847C2">
      <w:pPr>
        <w:jc w:val="center"/>
      </w:pPr>
      <w:r>
        <w:t xml:space="preserve">Imagen </w:t>
      </w:r>
      <w:r w:rsidR="00E73650">
        <w:t xml:space="preserve"># </w:t>
      </w:r>
      <w:r>
        <w:t>1</w:t>
      </w:r>
    </w:p>
    <w:p w14:paraId="1880C653" w14:textId="30CEE52D" w:rsidR="000847C2" w:rsidRDefault="000847C2" w:rsidP="000847C2">
      <w:pPr>
        <w:jc w:val="center"/>
      </w:pPr>
    </w:p>
    <w:p w14:paraId="39434DD5" w14:textId="3AEB4AC1" w:rsidR="000847C2" w:rsidRPr="00A44734" w:rsidRDefault="000847C2" w:rsidP="000847C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C52418" wp14:editId="6D68C6C5">
            <wp:simplePos x="0" y="0"/>
            <mc:AlternateContent>
              <mc:Choice Requires="wp14">
                <wp:positionH relativeFrom="margin">
                  <wp14:pctPosHOffset>100</wp14:pctPosHOffset>
                </wp:positionH>
              </mc:Choice>
              <mc:Fallback>
                <wp:positionH relativeFrom="page">
                  <wp:posOffset>1148080</wp:posOffset>
                </wp:positionH>
              </mc:Fallback>
            </mc:AlternateContent>
            <wp:positionV relativeFrom="margin">
              <wp:posOffset>3735070</wp:posOffset>
            </wp:positionV>
            <wp:extent cx="4714875" cy="5610225"/>
            <wp:effectExtent l="190500" t="190500" r="200025" b="2000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98B43" w14:textId="148EDF7E" w:rsidR="00683AD8" w:rsidRDefault="00683AD8" w:rsidP="00300F95"/>
    <w:p w14:paraId="3A32390A" w14:textId="4F559B06" w:rsidR="00300F95" w:rsidRDefault="00300F95" w:rsidP="00300F95"/>
    <w:p w14:paraId="5AE162B7" w14:textId="57CB9FE8" w:rsidR="00300F95" w:rsidRDefault="00300F95" w:rsidP="000847C2">
      <w:pPr>
        <w:jc w:val="center"/>
      </w:pPr>
    </w:p>
    <w:p w14:paraId="197CB7EE" w14:textId="60A8D770" w:rsidR="000847C2" w:rsidRDefault="000847C2" w:rsidP="000847C2">
      <w:pPr>
        <w:jc w:val="center"/>
      </w:pPr>
    </w:p>
    <w:p w14:paraId="485DC372" w14:textId="0C52FC70" w:rsidR="000847C2" w:rsidRDefault="000847C2" w:rsidP="000847C2">
      <w:pPr>
        <w:jc w:val="center"/>
      </w:pPr>
    </w:p>
    <w:p w14:paraId="6ECEB43B" w14:textId="0AE52742" w:rsidR="000847C2" w:rsidRDefault="000847C2" w:rsidP="000847C2">
      <w:pPr>
        <w:jc w:val="center"/>
      </w:pPr>
    </w:p>
    <w:p w14:paraId="141FD124" w14:textId="23A71477" w:rsidR="000847C2" w:rsidRDefault="000847C2" w:rsidP="000847C2">
      <w:pPr>
        <w:jc w:val="center"/>
      </w:pPr>
    </w:p>
    <w:p w14:paraId="5BC8F085" w14:textId="33C93044" w:rsidR="000847C2" w:rsidRDefault="000847C2" w:rsidP="000847C2">
      <w:pPr>
        <w:jc w:val="center"/>
      </w:pPr>
    </w:p>
    <w:p w14:paraId="51239FB9" w14:textId="5EB3640E" w:rsidR="000847C2" w:rsidRDefault="000847C2" w:rsidP="000847C2">
      <w:pPr>
        <w:jc w:val="center"/>
      </w:pPr>
    </w:p>
    <w:p w14:paraId="231263D9" w14:textId="4506F377" w:rsidR="000847C2" w:rsidRDefault="000847C2" w:rsidP="000847C2">
      <w:pPr>
        <w:jc w:val="center"/>
      </w:pPr>
    </w:p>
    <w:p w14:paraId="2F89DFC1" w14:textId="5759B47F" w:rsidR="000847C2" w:rsidRDefault="000847C2" w:rsidP="000847C2">
      <w:pPr>
        <w:jc w:val="center"/>
      </w:pPr>
    </w:p>
    <w:p w14:paraId="276E4D9F" w14:textId="4DA48C4D" w:rsidR="000847C2" w:rsidRDefault="000847C2" w:rsidP="000847C2">
      <w:pPr>
        <w:jc w:val="center"/>
      </w:pPr>
    </w:p>
    <w:p w14:paraId="3CA74103" w14:textId="7775DE29" w:rsidR="000847C2" w:rsidRDefault="000847C2" w:rsidP="000847C2">
      <w:pPr>
        <w:jc w:val="center"/>
      </w:pPr>
    </w:p>
    <w:p w14:paraId="7FD8D56F" w14:textId="3C80FDFB" w:rsidR="000847C2" w:rsidRDefault="000847C2" w:rsidP="000847C2">
      <w:pPr>
        <w:jc w:val="center"/>
      </w:pPr>
    </w:p>
    <w:p w14:paraId="3B9C6D5C" w14:textId="13623DD8" w:rsidR="000847C2" w:rsidRDefault="000847C2" w:rsidP="000847C2">
      <w:pPr>
        <w:jc w:val="center"/>
      </w:pPr>
    </w:p>
    <w:p w14:paraId="05F00020" w14:textId="63418FE2" w:rsidR="000847C2" w:rsidRDefault="000847C2" w:rsidP="000847C2">
      <w:pPr>
        <w:jc w:val="center"/>
      </w:pPr>
    </w:p>
    <w:p w14:paraId="6539BD25" w14:textId="7337D669" w:rsidR="000847C2" w:rsidRDefault="000847C2" w:rsidP="000847C2">
      <w:pPr>
        <w:jc w:val="center"/>
      </w:pPr>
    </w:p>
    <w:p w14:paraId="4EF53487" w14:textId="2FECFB95" w:rsidR="000847C2" w:rsidRDefault="000847C2" w:rsidP="000847C2">
      <w:pPr>
        <w:jc w:val="center"/>
      </w:pPr>
    </w:p>
    <w:p w14:paraId="317C431E" w14:textId="286F542D" w:rsidR="000847C2" w:rsidRDefault="000847C2" w:rsidP="000847C2">
      <w:pPr>
        <w:jc w:val="center"/>
      </w:pPr>
    </w:p>
    <w:p w14:paraId="193FEF51" w14:textId="44CCB67D" w:rsidR="000847C2" w:rsidRDefault="000847C2" w:rsidP="000847C2">
      <w:pPr>
        <w:jc w:val="center"/>
      </w:pPr>
    </w:p>
    <w:p w14:paraId="7C81BEDC" w14:textId="1883FBE1" w:rsidR="000847C2" w:rsidRDefault="000847C2" w:rsidP="000847C2">
      <w:pPr>
        <w:jc w:val="center"/>
      </w:pPr>
    </w:p>
    <w:p w14:paraId="1A62A741" w14:textId="67CF98E7" w:rsidR="000847C2" w:rsidRDefault="000847C2" w:rsidP="000847C2">
      <w:pPr>
        <w:jc w:val="center"/>
      </w:pPr>
    </w:p>
    <w:p w14:paraId="6EFF3608" w14:textId="4FC8B9F5" w:rsidR="000847C2" w:rsidRDefault="000847C2" w:rsidP="000847C2">
      <w:pPr>
        <w:jc w:val="center"/>
      </w:pPr>
    </w:p>
    <w:p w14:paraId="6292B8F4" w14:textId="31CE5763" w:rsidR="000847C2" w:rsidRDefault="000847C2" w:rsidP="000847C2">
      <w:pPr>
        <w:jc w:val="center"/>
      </w:pPr>
    </w:p>
    <w:p w14:paraId="53FB3646" w14:textId="1C084EA1" w:rsidR="000847C2" w:rsidRDefault="000847C2" w:rsidP="000847C2">
      <w:pPr>
        <w:jc w:val="center"/>
      </w:pPr>
    </w:p>
    <w:p w14:paraId="1AB10894" w14:textId="14A2CA12" w:rsidR="000847C2" w:rsidRDefault="000847C2" w:rsidP="000847C2">
      <w:pPr>
        <w:jc w:val="center"/>
      </w:pPr>
    </w:p>
    <w:p w14:paraId="442EBFC6" w14:textId="507FE15A" w:rsidR="000847C2" w:rsidRDefault="000847C2" w:rsidP="000847C2">
      <w:pPr>
        <w:jc w:val="center"/>
      </w:pPr>
    </w:p>
    <w:p w14:paraId="54F50C0A" w14:textId="5552251E" w:rsidR="000847C2" w:rsidRDefault="000847C2" w:rsidP="000847C2">
      <w:pPr>
        <w:jc w:val="center"/>
      </w:pPr>
    </w:p>
    <w:p w14:paraId="2662AB60" w14:textId="32555100" w:rsidR="000847C2" w:rsidRDefault="000847C2" w:rsidP="000847C2">
      <w:pPr>
        <w:jc w:val="center"/>
      </w:pPr>
    </w:p>
    <w:p w14:paraId="0E113FA6" w14:textId="46C38431" w:rsidR="000847C2" w:rsidRDefault="000847C2" w:rsidP="000847C2">
      <w:pPr>
        <w:jc w:val="center"/>
      </w:pPr>
    </w:p>
    <w:p w14:paraId="55B3312E" w14:textId="56728255" w:rsidR="000847C2" w:rsidRDefault="000847C2" w:rsidP="000847C2">
      <w:pPr>
        <w:jc w:val="center"/>
      </w:pPr>
    </w:p>
    <w:p w14:paraId="01FEE1CE" w14:textId="1F51E171" w:rsidR="000847C2" w:rsidRPr="00A44734" w:rsidRDefault="000847C2" w:rsidP="000847C2">
      <w:pPr>
        <w:jc w:val="center"/>
      </w:pPr>
    </w:p>
    <w:p w14:paraId="35703ADE" w14:textId="3B8BED4C" w:rsidR="00A44734" w:rsidRDefault="00300F95" w:rsidP="00723BE2">
      <w:pPr>
        <w:pStyle w:val="Ttulo1"/>
      </w:pPr>
      <w:r>
        <w:lastRenderedPageBreak/>
        <w:t>Renzo</w:t>
      </w:r>
    </w:p>
    <w:p w14:paraId="70927A0C" w14:textId="77777777" w:rsidR="006D6BA3" w:rsidRPr="00A44734" w:rsidRDefault="006D6BA3" w:rsidP="00BD7C0F">
      <w:pPr>
        <w:pStyle w:val="Prrafodelista"/>
        <w:numPr>
          <w:ilvl w:val="0"/>
          <w:numId w:val="22"/>
        </w:numPr>
        <w:jc w:val="both"/>
      </w:pPr>
      <w:r>
        <w:t>En todo el proceso de desarrollo, ha ido terminando con sus respectivas tareas.</w:t>
      </w:r>
    </w:p>
    <w:p w14:paraId="3E610AEF" w14:textId="2D9548C5" w:rsidR="006D6BA3" w:rsidRDefault="006D6BA3" w:rsidP="00BD7C0F">
      <w:pPr>
        <w:pStyle w:val="Prrafodelista"/>
        <w:numPr>
          <w:ilvl w:val="0"/>
          <w:numId w:val="22"/>
        </w:numPr>
        <w:jc w:val="both"/>
      </w:pPr>
      <w:r>
        <w:t xml:space="preserve">Hasta la fecha se encuentra </w:t>
      </w:r>
      <w:r>
        <w:t xml:space="preserve">en la tarea de correcciones para el registro de pedidos, </w:t>
      </w:r>
      <w:r>
        <w:t xml:space="preserve">como se muestra en la imagen </w:t>
      </w:r>
      <w:r>
        <w:t>2</w:t>
      </w:r>
      <w:r>
        <w:t>.</w:t>
      </w:r>
    </w:p>
    <w:p w14:paraId="53157EF0" w14:textId="139FC73F" w:rsidR="006D6BA3" w:rsidRDefault="006D6BA3" w:rsidP="00BD7C0F">
      <w:pPr>
        <w:pStyle w:val="Prrafodelista"/>
        <w:numPr>
          <w:ilvl w:val="0"/>
          <w:numId w:val="22"/>
        </w:numPr>
        <w:jc w:val="both"/>
      </w:pPr>
      <w:r>
        <w:t>En la imagen 2 también se muestra las actividades de desarrollo hasta el 8 de octubre</w:t>
      </w:r>
      <w:r w:rsidR="00293BC4">
        <w:t xml:space="preserve"> del 2020</w:t>
      </w:r>
      <w:r w:rsidR="00E73650">
        <w:t>.</w:t>
      </w:r>
    </w:p>
    <w:p w14:paraId="73AB791A" w14:textId="39E70C68" w:rsidR="00E73650" w:rsidRDefault="00E73650" w:rsidP="00E73650"/>
    <w:p w14:paraId="6FD3D31C" w14:textId="59AA05A1" w:rsidR="00E73650" w:rsidRDefault="00E73650" w:rsidP="00E73650">
      <w:pPr>
        <w:jc w:val="center"/>
      </w:pPr>
      <w:r>
        <w:t>Imagen # 2</w:t>
      </w:r>
    </w:p>
    <w:p w14:paraId="6AA6C94D" w14:textId="1B858AAF" w:rsidR="00985930" w:rsidRDefault="00985930" w:rsidP="00E73650">
      <w:pPr>
        <w:jc w:val="center"/>
      </w:pPr>
    </w:p>
    <w:p w14:paraId="6D260AC7" w14:textId="02C2A3AE" w:rsidR="00985930" w:rsidRDefault="00985930" w:rsidP="00985930">
      <w:pPr>
        <w:jc w:val="center"/>
      </w:pPr>
      <w:r>
        <w:rPr>
          <w:noProof/>
        </w:rPr>
        <w:drawing>
          <wp:inline distT="0" distB="0" distL="0" distR="0" wp14:anchorId="000DF599" wp14:editId="599D4FE6">
            <wp:extent cx="5023352" cy="7375970"/>
            <wp:effectExtent l="190500" t="190500" r="196850" b="1873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45" cy="7384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A7AA0" w14:textId="61AC8FC4" w:rsidR="00985930" w:rsidRDefault="00985930" w:rsidP="00985930">
      <w:pPr>
        <w:pStyle w:val="Ttulo1"/>
      </w:pPr>
      <w:r>
        <w:lastRenderedPageBreak/>
        <w:t>Robert</w:t>
      </w:r>
    </w:p>
    <w:p w14:paraId="6A04F875" w14:textId="670CD920" w:rsidR="00E73650" w:rsidRDefault="00D0286D" w:rsidP="00BD7C0F">
      <w:pPr>
        <w:pStyle w:val="Prrafodelista"/>
        <w:numPr>
          <w:ilvl w:val="0"/>
          <w:numId w:val="22"/>
        </w:numPr>
        <w:jc w:val="both"/>
      </w:pPr>
      <w:r>
        <w:t xml:space="preserve">En </w:t>
      </w:r>
      <w:r>
        <w:t>partes d</w:t>
      </w:r>
      <w:r>
        <w:t>el proceso de desarrollo, ha ido terminando con sus respectivas tareas</w:t>
      </w:r>
      <w:r>
        <w:t xml:space="preserve">, </w:t>
      </w:r>
      <w:r>
        <w:t>desarrollando un facturador para La Chuspita</w:t>
      </w:r>
      <w:r>
        <w:t xml:space="preserve"> y apoyando en las consultas del equipo</w:t>
      </w:r>
      <w:r w:rsidR="00F8034E">
        <w:t>.</w:t>
      </w:r>
    </w:p>
    <w:p w14:paraId="72F290CA" w14:textId="38DE7E60" w:rsidR="00F70242" w:rsidRDefault="00F70242" w:rsidP="00BD7C0F">
      <w:pPr>
        <w:pStyle w:val="Prrafodelista"/>
        <w:numPr>
          <w:ilvl w:val="0"/>
          <w:numId w:val="22"/>
        </w:numPr>
        <w:jc w:val="both"/>
      </w:pPr>
      <w:r>
        <w:t>Si el proyecto la Chuspita requiere más esfuerzo para cumplir con los objetivos de entrega,</w:t>
      </w:r>
      <w:r>
        <w:t xml:space="preserve"> Robert apoyará parcial o totalmente.</w:t>
      </w:r>
    </w:p>
    <w:p w14:paraId="5699E63E" w14:textId="30B9DD13" w:rsidR="00D0056D" w:rsidRDefault="00D0056D" w:rsidP="00BD7C0F">
      <w:pPr>
        <w:pStyle w:val="Prrafodelista"/>
        <w:numPr>
          <w:ilvl w:val="0"/>
          <w:numId w:val="22"/>
        </w:numPr>
        <w:jc w:val="both"/>
      </w:pPr>
      <w:r>
        <w:t>Su cronograma de desarrollo para el Facturador se muestra en la imagen # 3.</w:t>
      </w:r>
    </w:p>
    <w:p w14:paraId="3766515B" w14:textId="77777777" w:rsidR="00D0056D" w:rsidRDefault="00D0056D" w:rsidP="00D0056D"/>
    <w:p w14:paraId="5276964D" w14:textId="166752C4" w:rsidR="00D0056D" w:rsidRDefault="00D0056D" w:rsidP="00D0056D">
      <w:pPr>
        <w:jc w:val="center"/>
      </w:pPr>
      <w:r>
        <w:t>Imagen # 3</w:t>
      </w:r>
    </w:p>
    <w:p w14:paraId="14DEF9FB" w14:textId="4928BE51" w:rsidR="00D0056D" w:rsidRDefault="00D0056D" w:rsidP="00D0056D"/>
    <w:p w14:paraId="3B1A02BE" w14:textId="5C39EA8D" w:rsidR="00D0056D" w:rsidRDefault="00D0056D" w:rsidP="00D0056D">
      <w:pPr>
        <w:jc w:val="center"/>
      </w:pPr>
      <w:r>
        <w:rPr>
          <w:noProof/>
        </w:rPr>
        <w:drawing>
          <wp:inline distT="0" distB="0" distL="0" distR="0" wp14:anchorId="1A323AA9" wp14:editId="5EB43F2A">
            <wp:extent cx="5274310" cy="3913667"/>
            <wp:effectExtent l="190500" t="190500" r="193040" b="1822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97" cy="3917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E0DB0" w14:textId="1C4A9E17" w:rsidR="00E73650" w:rsidRDefault="00E73650" w:rsidP="00E73650"/>
    <w:p w14:paraId="759F9352" w14:textId="05E3AF1F" w:rsidR="00C37CF8" w:rsidRDefault="00C37CF8" w:rsidP="00E73650"/>
    <w:p w14:paraId="0AC1F555" w14:textId="4DED72C7" w:rsidR="00C37CF8" w:rsidRDefault="00C37CF8" w:rsidP="00E73650"/>
    <w:p w14:paraId="29591F46" w14:textId="5B11983F" w:rsidR="00C37CF8" w:rsidRDefault="00C37CF8" w:rsidP="00E73650"/>
    <w:p w14:paraId="4D0A7E3B" w14:textId="26997301" w:rsidR="00C37CF8" w:rsidRDefault="00C37CF8" w:rsidP="00E73650"/>
    <w:p w14:paraId="67DDB179" w14:textId="3EEE4D11" w:rsidR="00C37CF8" w:rsidRDefault="00C37CF8" w:rsidP="00E73650"/>
    <w:p w14:paraId="570F6469" w14:textId="048BE4D1" w:rsidR="00C37CF8" w:rsidRDefault="00C37CF8" w:rsidP="00E73650"/>
    <w:p w14:paraId="05D5E325" w14:textId="7977C546" w:rsidR="00C37CF8" w:rsidRDefault="00C37CF8" w:rsidP="00E73650"/>
    <w:p w14:paraId="02D80F89" w14:textId="35D8AD0C" w:rsidR="00C37CF8" w:rsidRDefault="00C37CF8" w:rsidP="00E73650"/>
    <w:p w14:paraId="54737AA1" w14:textId="6D345817" w:rsidR="00C37CF8" w:rsidRDefault="00C37CF8" w:rsidP="00E73650"/>
    <w:p w14:paraId="0C244FE3" w14:textId="68196FBC" w:rsidR="00C37CF8" w:rsidRDefault="00C37CF8" w:rsidP="00E73650"/>
    <w:p w14:paraId="32E068F2" w14:textId="6626EA19" w:rsidR="00C37CF8" w:rsidRDefault="00C37CF8" w:rsidP="00E73650"/>
    <w:p w14:paraId="7DEFA748" w14:textId="6DF16C11" w:rsidR="00C37CF8" w:rsidRDefault="00C37CF8" w:rsidP="00E73650"/>
    <w:p w14:paraId="61CBAC34" w14:textId="5D9A339C" w:rsidR="00C37CF8" w:rsidRDefault="00C37CF8" w:rsidP="00E73650"/>
    <w:p w14:paraId="7FBAD703" w14:textId="3DD78B25" w:rsidR="00C37CF8" w:rsidRDefault="00C37CF8" w:rsidP="00E73650"/>
    <w:p w14:paraId="1101EA6E" w14:textId="118B253A" w:rsidR="00C37CF8" w:rsidRDefault="00C37CF8" w:rsidP="00E73650"/>
    <w:p w14:paraId="221FDC71" w14:textId="3B58A1A2" w:rsidR="00C37CF8" w:rsidRDefault="00C37CF8" w:rsidP="00E73650"/>
    <w:p w14:paraId="523DA1BC" w14:textId="217299FE" w:rsidR="00C37CF8" w:rsidRDefault="00C37CF8" w:rsidP="00E73650"/>
    <w:p w14:paraId="448A5FF1" w14:textId="0B8F8303" w:rsidR="00C37CF8" w:rsidRDefault="00C37CF8" w:rsidP="00E73650"/>
    <w:p w14:paraId="2A3B4E4F" w14:textId="2B4BAB57" w:rsidR="004B4C42" w:rsidRDefault="00C44956" w:rsidP="00723BE2">
      <w:pPr>
        <w:pStyle w:val="Subttulo"/>
      </w:pPr>
      <w:r>
        <w:lastRenderedPageBreak/>
        <w:t>Nota:</w:t>
      </w:r>
    </w:p>
    <w:p w14:paraId="403807E3" w14:textId="0B3E7667" w:rsidR="00A44734" w:rsidRDefault="00C44956" w:rsidP="00A44734">
      <w:pPr>
        <w:pStyle w:val="Ttulo1"/>
      </w:pPr>
      <w:r>
        <w:t>Avances</w:t>
      </w:r>
    </w:p>
    <w:p w14:paraId="737CCFF1" w14:textId="43EE797B" w:rsidR="00A44734" w:rsidRPr="009D17B7" w:rsidRDefault="00C44956" w:rsidP="00BD7C0F">
      <w:pPr>
        <w:pStyle w:val="Prrafodelista"/>
        <w:numPr>
          <w:ilvl w:val="0"/>
          <w:numId w:val="27"/>
        </w:numPr>
        <w:jc w:val="both"/>
        <w:rPr>
          <w:b/>
          <w:bCs/>
        </w:rPr>
      </w:pPr>
      <w:r w:rsidRPr="009D17B7">
        <w:rPr>
          <w:b/>
          <w:bCs/>
        </w:rPr>
        <w:t>El Proyecto La Chuspita tiene un avance total de</w:t>
      </w:r>
      <w:r w:rsidR="00B90256" w:rsidRPr="009D17B7">
        <w:rPr>
          <w:b/>
          <w:bCs/>
        </w:rPr>
        <w:t>l</w:t>
      </w:r>
      <w:r w:rsidRPr="009D17B7">
        <w:rPr>
          <w:b/>
          <w:bCs/>
        </w:rPr>
        <w:t xml:space="preserve"> 70%</w:t>
      </w:r>
    </w:p>
    <w:p w14:paraId="5277DD95" w14:textId="042176E8" w:rsidR="0028366B" w:rsidRDefault="007323B2" w:rsidP="0028366B">
      <w:pPr>
        <w:pStyle w:val="Ttulo1"/>
      </w:pPr>
      <w:r>
        <w:t>Finalización</w:t>
      </w:r>
    </w:p>
    <w:p w14:paraId="5B7C8966" w14:textId="5B11DBEB" w:rsidR="0028366B" w:rsidRPr="009D17B7" w:rsidRDefault="0028366B" w:rsidP="00BD7C0F">
      <w:pPr>
        <w:pStyle w:val="Prrafodelista"/>
        <w:numPr>
          <w:ilvl w:val="0"/>
          <w:numId w:val="27"/>
        </w:numPr>
        <w:jc w:val="both"/>
        <w:rPr>
          <w:b/>
          <w:bCs/>
        </w:rPr>
      </w:pPr>
      <w:r w:rsidRPr="009D17B7">
        <w:rPr>
          <w:b/>
          <w:bCs/>
        </w:rPr>
        <w:t xml:space="preserve">Se estima que el proyecto La Chuspita </w:t>
      </w:r>
      <w:r w:rsidR="00305C1B">
        <w:rPr>
          <w:b/>
          <w:bCs/>
        </w:rPr>
        <w:t xml:space="preserve">estará en producción </w:t>
      </w:r>
      <w:r w:rsidRPr="009D17B7">
        <w:rPr>
          <w:b/>
          <w:bCs/>
        </w:rPr>
        <w:t>el martes 22 de octubre del 2020.</w:t>
      </w:r>
    </w:p>
    <w:p w14:paraId="1404261B" w14:textId="77777777" w:rsidR="0028366B" w:rsidRPr="00A44734" w:rsidRDefault="0028366B" w:rsidP="0028366B">
      <w:pPr>
        <w:pStyle w:val="Prrafodelista"/>
        <w:numPr>
          <w:ilvl w:val="0"/>
          <w:numId w:val="0"/>
        </w:numPr>
        <w:ind w:left="1350"/>
      </w:pPr>
    </w:p>
    <w:p w14:paraId="16425028" w14:textId="23E4BBCF" w:rsidR="00A44734" w:rsidRDefault="0028366B" w:rsidP="00A44734">
      <w:pPr>
        <w:pStyle w:val="Ttulo1"/>
      </w:pPr>
      <w:r>
        <w:t>Nuevos Requerimientos</w:t>
      </w:r>
    </w:p>
    <w:p w14:paraId="4456A16C" w14:textId="1B421EAE" w:rsidR="00430F65" w:rsidRDefault="0028366B" w:rsidP="00BD7C0F">
      <w:pPr>
        <w:pStyle w:val="Prrafodelista"/>
        <w:numPr>
          <w:ilvl w:val="0"/>
          <w:numId w:val="30"/>
        </w:numPr>
        <w:jc w:val="both"/>
      </w:pPr>
      <w:r w:rsidRPr="0028366B">
        <w:rPr>
          <w:b/>
          <w:bCs/>
        </w:rPr>
        <w:t>En caso que exista nuevos requerimientos se gestionará en el tiempo estimado</w:t>
      </w:r>
      <w:r w:rsidR="00430CAE">
        <w:rPr>
          <w:b/>
          <w:bCs/>
        </w:rPr>
        <w:t xml:space="preserve"> de entrega</w:t>
      </w:r>
      <w:r w:rsidRPr="0028366B">
        <w:rPr>
          <w:b/>
          <w:bCs/>
        </w:rPr>
        <w:t xml:space="preserve"> actualmente, caso contrario se enviará un correo notificando los cambios</w:t>
      </w:r>
      <w:r>
        <w:t>.</w:t>
      </w:r>
    </w:p>
    <w:sectPr w:rsidR="00430F65" w:rsidSect="007565BD">
      <w:headerReference w:type="first" r:id="rId10"/>
      <w:pgSz w:w="11906" w:h="16838" w:code="9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72F2D" w14:textId="77777777" w:rsidR="0033597D" w:rsidRDefault="0033597D" w:rsidP="006A0B6E">
      <w:r>
        <w:separator/>
      </w:r>
    </w:p>
  </w:endnote>
  <w:endnote w:type="continuationSeparator" w:id="0">
    <w:p w14:paraId="399ABC9B" w14:textId="77777777" w:rsidR="0033597D" w:rsidRDefault="0033597D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B0A40" w14:textId="77777777" w:rsidR="0033597D" w:rsidRDefault="0033597D" w:rsidP="006A0B6E">
      <w:r>
        <w:separator/>
      </w:r>
    </w:p>
  </w:footnote>
  <w:footnote w:type="continuationSeparator" w:id="0">
    <w:p w14:paraId="1FAC98ED" w14:textId="77777777" w:rsidR="0033597D" w:rsidRDefault="0033597D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83F0" w14:textId="77777777" w:rsidR="00A64188" w:rsidRDefault="00A64188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0366AC" wp14:editId="0E86991F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364000" cy="146304"/>
              <wp:effectExtent l="0" t="0" r="8255" b="6350"/>
              <wp:wrapNone/>
              <wp:docPr id="5" name="Rectángulo 5" descr="Rectángulo amaril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400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A708D1" id="Rectángulo 5" o:spid="_x0000_s1026" alt="Rectángulo amarillo" style="position:absolute;margin-left:84.75pt;margin-top:106.5pt;width:422.3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Prrafodelista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  <w:lvlOverride w:ilvl="0">
      <w:lvl w:ilvl="0">
        <w:start w:val="1"/>
        <w:numFmt w:val="bullet"/>
        <w:pStyle w:val="Prrafodelista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18"/>
  </w:num>
  <w:num w:numId="23">
    <w:abstractNumId w:val="24"/>
  </w:num>
  <w:num w:numId="24">
    <w:abstractNumId w:val="13"/>
  </w:num>
  <w:num w:numId="25">
    <w:abstractNumId w:val="17"/>
  </w:num>
  <w:num w:numId="26">
    <w:abstractNumId w:val="15"/>
  </w:num>
  <w:num w:numId="27">
    <w:abstractNumId w:val="27"/>
  </w:num>
  <w:num w:numId="28">
    <w:abstractNumId w:val="11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59"/>
    <w:rsid w:val="00002BD9"/>
    <w:rsid w:val="000156D6"/>
    <w:rsid w:val="0002678A"/>
    <w:rsid w:val="00032122"/>
    <w:rsid w:val="000847C2"/>
    <w:rsid w:val="00086210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0795D"/>
    <w:rsid w:val="002102FA"/>
    <w:rsid w:val="00221CC1"/>
    <w:rsid w:val="00232BD4"/>
    <w:rsid w:val="0028366B"/>
    <w:rsid w:val="00293BC4"/>
    <w:rsid w:val="002F12E0"/>
    <w:rsid w:val="002F7B3F"/>
    <w:rsid w:val="002F7E28"/>
    <w:rsid w:val="00300F95"/>
    <w:rsid w:val="00305C1B"/>
    <w:rsid w:val="003334CD"/>
    <w:rsid w:val="0033597D"/>
    <w:rsid w:val="003519CE"/>
    <w:rsid w:val="0035539F"/>
    <w:rsid w:val="00383298"/>
    <w:rsid w:val="003F3559"/>
    <w:rsid w:val="003F76AF"/>
    <w:rsid w:val="00430CAE"/>
    <w:rsid w:val="00430F65"/>
    <w:rsid w:val="004328DA"/>
    <w:rsid w:val="00434C6E"/>
    <w:rsid w:val="00445F89"/>
    <w:rsid w:val="00462AF2"/>
    <w:rsid w:val="004B4C42"/>
    <w:rsid w:val="004B751B"/>
    <w:rsid w:val="004D26DD"/>
    <w:rsid w:val="004F555D"/>
    <w:rsid w:val="005030D7"/>
    <w:rsid w:val="005273BA"/>
    <w:rsid w:val="0059622C"/>
    <w:rsid w:val="005C1593"/>
    <w:rsid w:val="005F1D4B"/>
    <w:rsid w:val="005F34B3"/>
    <w:rsid w:val="005F38A4"/>
    <w:rsid w:val="005F71E0"/>
    <w:rsid w:val="00610CD6"/>
    <w:rsid w:val="00615F93"/>
    <w:rsid w:val="006462B1"/>
    <w:rsid w:val="00664262"/>
    <w:rsid w:val="006808FB"/>
    <w:rsid w:val="00683AD8"/>
    <w:rsid w:val="006A0B6E"/>
    <w:rsid w:val="006D6BA3"/>
    <w:rsid w:val="006E2D31"/>
    <w:rsid w:val="006E6FD9"/>
    <w:rsid w:val="006F41E8"/>
    <w:rsid w:val="00703D67"/>
    <w:rsid w:val="00707842"/>
    <w:rsid w:val="00715A0A"/>
    <w:rsid w:val="00720141"/>
    <w:rsid w:val="00723BE2"/>
    <w:rsid w:val="00727443"/>
    <w:rsid w:val="007323B2"/>
    <w:rsid w:val="00743E01"/>
    <w:rsid w:val="007565BD"/>
    <w:rsid w:val="007A3694"/>
    <w:rsid w:val="007B6341"/>
    <w:rsid w:val="007C4E68"/>
    <w:rsid w:val="00823D7B"/>
    <w:rsid w:val="00825AE9"/>
    <w:rsid w:val="00843EA3"/>
    <w:rsid w:val="00846A59"/>
    <w:rsid w:val="0086638E"/>
    <w:rsid w:val="00887863"/>
    <w:rsid w:val="008C1EF6"/>
    <w:rsid w:val="008E23DB"/>
    <w:rsid w:val="008E2B0D"/>
    <w:rsid w:val="009241DD"/>
    <w:rsid w:val="0093497B"/>
    <w:rsid w:val="00950DCC"/>
    <w:rsid w:val="00952B4B"/>
    <w:rsid w:val="00972305"/>
    <w:rsid w:val="00985930"/>
    <w:rsid w:val="009D17B7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90256"/>
    <w:rsid w:val="00BA5AC5"/>
    <w:rsid w:val="00BB2EE1"/>
    <w:rsid w:val="00BB5FF6"/>
    <w:rsid w:val="00BD7C0F"/>
    <w:rsid w:val="00BF3193"/>
    <w:rsid w:val="00C37782"/>
    <w:rsid w:val="00C37CF8"/>
    <w:rsid w:val="00C44956"/>
    <w:rsid w:val="00C47922"/>
    <w:rsid w:val="00C61E66"/>
    <w:rsid w:val="00C721A9"/>
    <w:rsid w:val="00C92D34"/>
    <w:rsid w:val="00CA260E"/>
    <w:rsid w:val="00CB2F1F"/>
    <w:rsid w:val="00CD5704"/>
    <w:rsid w:val="00D0056D"/>
    <w:rsid w:val="00D0286D"/>
    <w:rsid w:val="00D371AA"/>
    <w:rsid w:val="00DD5CC5"/>
    <w:rsid w:val="00E137D3"/>
    <w:rsid w:val="00E261B4"/>
    <w:rsid w:val="00E73650"/>
    <w:rsid w:val="00EC0443"/>
    <w:rsid w:val="00F37FE5"/>
    <w:rsid w:val="00F60DEB"/>
    <w:rsid w:val="00F70242"/>
    <w:rsid w:val="00F8034E"/>
    <w:rsid w:val="00F810E2"/>
    <w:rsid w:val="00FB087B"/>
    <w:rsid w:val="00FB5CB4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CA3FB"/>
  <w15:docId w15:val="{4F82019E-00D8-42B5-926E-F62B4641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Ttulo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semiHidden/>
    <w:unhideWhenUsed/>
    <w:rsid w:val="00C721A9"/>
    <w:rPr>
      <w:color w:val="0000FF"/>
      <w:u w:val="single"/>
    </w:rPr>
  </w:style>
  <w:style w:type="paragraph" w:styleId="Ttulo">
    <w:name w:val="Title"/>
    <w:basedOn w:val="Normal"/>
    <w:link w:val="TtuloC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tuloCar">
    <w:name w:val="Título Car"/>
    <w:basedOn w:val="Fuentedeprrafopredeter"/>
    <w:link w:val="Ttulo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E2D31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aconcuadrcula">
    <w:name w:val="Table Grid"/>
    <w:basedOn w:val="Tabla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A0B6E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AD3B3D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sid w:val="00AD3B3D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Informe%20de%20estado%20semanal%20de%20empleado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estado semanal de empleado.dotx</Template>
  <TotalTime>95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Renzo Francesco Ruiz Pastor</cp:lastModifiedBy>
  <cp:revision>185</cp:revision>
  <dcterms:created xsi:type="dcterms:W3CDTF">2020-09-28T15:32:00Z</dcterms:created>
  <dcterms:modified xsi:type="dcterms:W3CDTF">2020-09-28T17:07:00Z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